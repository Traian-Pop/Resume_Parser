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8640"/>
      </w:tblGrid>
      <w:tr w:rsidR="008E18D5" w:rsidRPr="00DE7766" w:rsidTr="00AC26FD">
        <w:tc>
          <w:tcPr>
            <w:tcW w:w="885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A07D6A" w:rsidRDefault="00181728" w:rsidP="00116379">
            <w:pPr>
              <w:pStyle w:val="ContactInfo"/>
            </w:pPr>
            <w:r>
              <w:t>Marwan Kodeih</w:t>
            </w:r>
          </w:p>
          <w:p w:rsidR="008E18D5" w:rsidRDefault="00181728" w:rsidP="00116379">
            <w:pPr>
              <w:pStyle w:val="ContactInfo"/>
            </w:pPr>
            <w:r w:rsidRPr="00181728">
              <w:t>12914 Partridge Bend Dr. Austin, TX 78729</w:t>
            </w:r>
          </w:p>
          <w:p w:rsidR="00C069B4" w:rsidRDefault="00181728" w:rsidP="00181728">
            <w:pPr>
              <w:pStyle w:val="ContactInfo"/>
            </w:pPr>
            <w:r>
              <w:t>512-299-7544</w:t>
            </w:r>
          </w:p>
          <w:p w:rsidR="00181728" w:rsidRPr="00DE7766" w:rsidRDefault="00181728" w:rsidP="00181728">
            <w:pPr>
              <w:pStyle w:val="ContactInfo"/>
            </w:pPr>
            <w:r>
              <w:t>Marwanok@gmail.com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181728" w:rsidRPr="00DE7766" w:rsidTr="00AC26FD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181728" w:rsidRDefault="00181728" w:rsidP="00DE7766">
            <w:pPr>
              <w:pStyle w:val="Heading1"/>
            </w:pPr>
            <w:r w:rsidRPr="00181728">
              <w:rPr>
                <w:rFonts w:asciiTheme="minorHAnsi" w:hAnsiTheme="minorHAnsi"/>
                <w:caps w:val="0"/>
              </w:rPr>
              <w:t>Current student in pursuit of a BA in Computer Science with a strong background</w:t>
            </w:r>
            <w:r>
              <w:rPr>
                <w:rFonts w:asciiTheme="minorHAnsi" w:hAnsiTheme="minorHAnsi"/>
                <w:caps w:val="0"/>
              </w:rPr>
              <w:t xml:space="preserve"> </w:t>
            </w:r>
            <w:r w:rsidRPr="00181728">
              <w:rPr>
                <w:rFonts w:asciiTheme="minorHAnsi" w:hAnsiTheme="minorHAnsi"/>
                <w:caps w:val="0"/>
              </w:rPr>
              <w:t>in relevant coursework and hands-on experience. Aiming to further build knowledge and skillset and gain experience as a means to achieving ultimate objective of acquiring a computer science related career in the gaming or aerospace industries.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skills</w:t>
            </w:r>
          </w:p>
        </w:tc>
      </w:tr>
      <w:tr w:rsidR="00181728" w:rsidRPr="00DE7766" w:rsidTr="00AC26FD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181728" w:rsidRPr="00181728" w:rsidRDefault="00181728" w:rsidP="004E34D0">
            <w:pPr>
              <w:pStyle w:val="ListParagraph"/>
              <w:spacing w:before="0" w:after="0"/>
            </w:pPr>
            <w:r w:rsidRPr="00181728">
              <w:t>Experience with the Microsoft Office suite, Adobe suite, several game</w:t>
            </w:r>
          </w:p>
          <w:p w:rsidR="00181728" w:rsidRPr="00181728" w:rsidRDefault="00181728" w:rsidP="004E34D0">
            <w:pPr>
              <w:pStyle w:val="ListParagraph"/>
              <w:spacing w:before="0" w:after="0"/>
            </w:pPr>
            <w:r>
              <w:t>E</w:t>
            </w:r>
            <w:r w:rsidRPr="00181728">
              <w:t>ngines(Unity 3D, Unreal Engine 3, Source</w:t>
            </w:r>
            <w:r>
              <w:t>, Unreal Engine 4, Cry engine, Game maker</w:t>
            </w:r>
            <w:r w:rsidRPr="00181728">
              <w:t>, QT, several compi</w:t>
            </w:r>
            <w:r w:rsidR="00C4452F">
              <w:t>lers and integrated development)</w:t>
            </w:r>
            <w:bookmarkStart w:id="0" w:name="_GoBack"/>
            <w:bookmarkEnd w:id="0"/>
          </w:p>
          <w:p w:rsidR="00181728" w:rsidRPr="00181728" w:rsidRDefault="00181728" w:rsidP="004E34D0">
            <w:pPr>
              <w:pStyle w:val="ListParagraph"/>
              <w:spacing w:before="0" w:after="0"/>
            </w:pPr>
            <w:r>
              <w:t>Environments</w:t>
            </w:r>
            <w:r w:rsidRPr="00181728">
              <w:t>(Visual C++, Code blocks, Mono</w:t>
            </w:r>
            <w:r>
              <w:t xml:space="preserve">develop, JCreator, IDLE, and </w:t>
            </w:r>
            <w:r w:rsidRPr="00181728">
              <w:t>numerous appl</w:t>
            </w:r>
            <w:r>
              <w:t>ication programming interfaces)</w:t>
            </w:r>
          </w:p>
          <w:p w:rsidR="00181728" w:rsidRPr="00181728" w:rsidRDefault="00181728" w:rsidP="004E34D0">
            <w:pPr>
              <w:pStyle w:val="ListParagraph"/>
              <w:spacing w:before="0" w:after="0"/>
            </w:pPr>
            <w:r w:rsidRPr="00181728">
              <w:t xml:space="preserve">In depth Experienced with C++ and C#(With Unity API) </w:t>
            </w:r>
            <w:r w:rsidR="004E34D0">
              <w:t>as well as e</w:t>
            </w:r>
            <w:r w:rsidRPr="00181728">
              <w:t>xperience with - XML,</w:t>
            </w:r>
            <w:r>
              <w:t xml:space="preserve"> </w:t>
            </w:r>
            <w:r w:rsidRPr="00181728">
              <w:t>JSON,</w:t>
            </w:r>
            <w:r>
              <w:t xml:space="preserve"> </w:t>
            </w:r>
            <w:r w:rsidRPr="00181728">
              <w:t xml:space="preserve">Java, JavaScript, PHP, C#, HTML, Haskell, Visual Basic, Visual C++, and Python. </w:t>
            </w:r>
          </w:p>
          <w:p w:rsidR="00181728" w:rsidRPr="00181728" w:rsidRDefault="00181728" w:rsidP="004E34D0">
            <w:pPr>
              <w:pStyle w:val="ListParagraph"/>
              <w:spacing w:before="0" w:after="0"/>
            </w:pPr>
            <w:r w:rsidRPr="00181728">
              <w:t xml:space="preserve">Developed python library for Sabre’s REST API </w:t>
            </w:r>
          </w:p>
          <w:p w:rsidR="00181728" w:rsidRDefault="00181728" w:rsidP="004E34D0">
            <w:pPr>
              <w:pStyle w:val="ListParagraph"/>
              <w:spacing w:before="0" w:after="0"/>
            </w:pPr>
            <w:r w:rsidRPr="00181728">
              <w:t xml:space="preserve">Ability to work in collaborative and team-oriented environments 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181728" w:rsidRPr="00181728" w:rsidRDefault="00D97489" w:rsidP="00181728">
            <w:pPr>
              <w:pStyle w:val="Heading1"/>
              <w:tabs>
                <w:tab w:val="right" w:pos="8640"/>
              </w:tabs>
            </w:pPr>
            <w:r>
              <w:t>Experience</w:t>
            </w:r>
            <w:r w:rsidR="00181728">
              <w:tab/>
            </w:r>
          </w:p>
        </w:tc>
      </w:tr>
      <w:tr w:rsidR="00181728" w:rsidRPr="00DE7766" w:rsidTr="00AC26FD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181728" w:rsidRPr="00181728" w:rsidRDefault="00181728" w:rsidP="004E34D0">
            <w:pPr>
              <w:spacing w:after="0"/>
              <w:rPr>
                <w:b/>
              </w:rPr>
            </w:pPr>
            <w:r w:rsidRPr="00181728">
              <w:rPr>
                <w:b/>
              </w:rPr>
              <w:t>Intern, Dell</w:t>
            </w:r>
          </w:p>
          <w:p w:rsidR="00181728" w:rsidRDefault="00181728" w:rsidP="004E34D0">
            <w:pPr>
              <w:spacing w:after="0"/>
              <w:rPr>
                <w:i/>
              </w:rPr>
            </w:pPr>
            <w:r w:rsidRPr="00181728">
              <w:rPr>
                <w:i/>
              </w:rPr>
              <w:t xml:space="preserve">Austin, TX – June, 2013 – August 2014 </w:t>
            </w:r>
          </w:p>
          <w:p w:rsidR="00181728" w:rsidRDefault="00181728" w:rsidP="004E34D0">
            <w:pPr>
              <w:pStyle w:val="ListParagraph"/>
              <w:spacing w:after="0"/>
            </w:pPr>
            <w:r>
              <w:t xml:space="preserve">Setup internal server and website for the PG failure analysis sector </w:t>
            </w:r>
          </w:p>
          <w:p w:rsidR="00181728" w:rsidRDefault="00181728" w:rsidP="004E34D0">
            <w:pPr>
              <w:pStyle w:val="ListParagraph"/>
              <w:spacing w:after="0"/>
            </w:pPr>
            <w:r>
              <w:t xml:space="preserve">Created tools to easily monitor product flow </w:t>
            </w:r>
          </w:p>
          <w:p w:rsidR="00181728" w:rsidRDefault="00181728" w:rsidP="004E34D0">
            <w:pPr>
              <w:pStyle w:val="ListParagraph"/>
              <w:spacing w:after="0"/>
            </w:pPr>
            <w:r>
              <w:t xml:space="preserve">Fixed consumer computer hardware and software issues </w:t>
            </w:r>
          </w:p>
          <w:p w:rsidR="00181728" w:rsidRDefault="00181728" w:rsidP="004E34D0">
            <w:pPr>
              <w:pStyle w:val="ListParagraph"/>
              <w:spacing w:after="0"/>
            </w:pPr>
            <w:r>
              <w:t>Worked heavily in Microsoft Excel</w:t>
            </w:r>
          </w:p>
          <w:p w:rsidR="00181728" w:rsidRPr="00181728" w:rsidRDefault="00181728" w:rsidP="004E34D0">
            <w:pPr>
              <w:spacing w:after="0"/>
              <w:rPr>
                <w:b/>
              </w:rPr>
            </w:pPr>
            <w:r>
              <w:rPr>
                <w:b/>
              </w:rPr>
              <w:t>Electronic Components Sales</w:t>
            </w:r>
            <w:r w:rsidRPr="00181728">
              <w:rPr>
                <w:b/>
              </w:rPr>
              <w:t xml:space="preserve">, </w:t>
            </w:r>
            <w:r>
              <w:rPr>
                <w:b/>
              </w:rPr>
              <w:t>Fry’s Electronics</w:t>
            </w:r>
          </w:p>
          <w:p w:rsidR="00181728" w:rsidRPr="00181728" w:rsidRDefault="00181728" w:rsidP="004E34D0">
            <w:pPr>
              <w:spacing w:after="0"/>
              <w:ind w:left="360" w:hanging="360"/>
            </w:pPr>
            <w:r w:rsidRPr="00181728">
              <w:rPr>
                <w:i/>
              </w:rPr>
              <w:t>Austin, TX— June, 2015 - August 2015</w:t>
            </w:r>
          </w:p>
          <w:p w:rsidR="00181728" w:rsidRDefault="00181728" w:rsidP="004E34D0">
            <w:pPr>
              <w:pStyle w:val="ListParagraph"/>
              <w:spacing w:after="0"/>
            </w:pPr>
            <w:r w:rsidRPr="00181728">
              <w:t>Assisted customers with information on networking, cables, computer builds, etc</w:t>
            </w:r>
            <w:r>
              <w:t xml:space="preserve">. </w:t>
            </w:r>
          </w:p>
          <w:p w:rsidR="00181728" w:rsidRDefault="00181728" w:rsidP="004E34D0">
            <w:pPr>
              <w:pStyle w:val="ListParagraph"/>
              <w:spacing w:after="0"/>
            </w:pPr>
            <w:r w:rsidRPr="00181728">
              <w:t xml:space="preserve">Worked </w:t>
            </w:r>
            <w:r>
              <w:t>with POS system to write quotes</w:t>
            </w:r>
          </w:p>
          <w:p w:rsidR="00181728" w:rsidRDefault="00181728" w:rsidP="004E34D0">
            <w:pPr>
              <w:pStyle w:val="ListParagraph"/>
              <w:spacing w:after="0"/>
            </w:pPr>
            <w:r w:rsidRPr="00181728">
              <w:t>Assisted with store transfers and general store maintenance</w:t>
            </w:r>
          </w:p>
          <w:p w:rsidR="00181728" w:rsidRPr="00181728" w:rsidRDefault="00181728" w:rsidP="004E34D0">
            <w:pPr>
              <w:spacing w:after="0"/>
              <w:rPr>
                <w:b/>
              </w:rPr>
            </w:pPr>
            <w:r>
              <w:rPr>
                <w:b/>
              </w:rPr>
              <w:t>Soccer Referee, Town and Country</w:t>
            </w:r>
          </w:p>
          <w:p w:rsidR="00181728" w:rsidRPr="00181728" w:rsidRDefault="00181728" w:rsidP="004E34D0">
            <w:pPr>
              <w:spacing w:after="0"/>
              <w:rPr>
                <w:i/>
              </w:rPr>
            </w:pPr>
            <w:r>
              <w:rPr>
                <w:i/>
              </w:rPr>
              <w:t>9100</w:t>
            </w:r>
            <w:r w:rsidRPr="00181728">
              <w:rPr>
                <w:i/>
              </w:rPr>
              <w:t xml:space="preserve"> Meadow heath Dr. , Austin, TX 78729 — 2008-2014</w:t>
            </w:r>
          </w:p>
          <w:p w:rsidR="00181728" w:rsidRDefault="00181728" w:rsidP="004E34D0">
            <w:pPr>
              <w:pStyle w:val="ListParagraph"/>
              <w:spacing w:after="0"/>
            </w:pPr>
            <w:r>
              <w:t xml:space="preserve">Developed skills in conflict resolution by acting as mediator between players, coaches and parents </w:t>
            </w:r>
          </w:p>
          <w:p w:rsidR="00181728" w:rsidRDefault="00181728" w:rsidP="004E34D0">
            <w:pPr>
              <w:pStyle w:val="ListParagraph"/>
              <w:spacing w:after="0"/>
            </w:pPr>
            <w:r w:rsidRPr="00181728">
              <w:t>Exhibited punctuality by attending every game on time for all 6 years</w:t>
            </w:r>
          </w:p>
          <w:p w:rsidR="00181728" w:rsidRPr="00181728" w:rsidRDefault="00181728" w:rsidP="004E34D0">
            <w:pPr>
              <w:pStyle w:val="ListParagraph"/>
              <w:spacing w:after="0"/>
            </w:pPr>
            <w:r>
              <w:t>Exhibited flexibility and dependability by readily attending unscheduled games</w:t>
            </w:r>
          </w:p>
        </w:tc>
      </w:tr>
      <w:tr w:rsidR="006962EF" w:rsidRPr="00DE7766" w:rsidTr="00AC26FD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</w:tbl>
    <w:p w:rsidR="00181728" w:rsidRPr="00181728" w:rsidRDefault="00181728" w:rsidP="004E34D0">
      <w:pPr>
        <w:spacing w:after="0"/>
        <w:rPr>
          <w:b/>
        </w:rPr>
      </w:pPr>
      <w:r>
        <w:rPr>
          <w:b/>
        </w:rPr>
        <w:t>University of Texas at Dallas</w:t>
      </w:r>
    </w:p>
    <w:p w:rsidR="00181728" w:rsidRDefault="00181728" w:rsidP="004E34D0">
      <w:pPr>
        <w:spacing w:after="0"/>
        <w:rPr>
          <w:i/>
        </w:rPr>
      </w:pPr>
      <w:r>
        <w:rPr>
          <w:i/>
        </w:rPr>
        <w:t>BA in Computer Science – 2014 – Current</w:t>
      </w:r>
    </w:p>
    <w:p w:rsidR="00181728" w:rsidRDefault="00181728" w:rsidP="004E34D0">
      <w:pPr>
        <w:pStyle w:val="ListParagraph"/>
        <w:spacing w:after="0"/>
      </w:pPr>
      <w:r>
        <w:t xml:space="preserve">Virtual Reality Research </w:t>
      </w:r>
      <w:r w:rsidR="004E34D0">
        <w:t>Project</w:t>
      </w:r>
      <w:r>
        <w:t xml:space="preserve"> (Effect of Immersion on Detail Retention)</w:t>
      </w:r>
    </w:p>
    <w:p w:rsidR="004E34D0" w:rsidRPr="00181728" w:rsidRDefault="004E34D0" w:rsidP="004E34D0">
      <w:pPr>
        <w:pStyle w:val="ListParagraph"/>
        <w:spacing w:after="0"/>
      </w:pPr>
      <w:r>
        <w:t>Space Exploration Society</w:t>
      </w:r>
    </w:p>
    <w:p w:rsidR="008E18D5" w:rsidRDefault="00181728" w:rsidP="004E34D0">
      <w:pPr>
        <w:spacing w:after="0"/>
        <w:rPr>
          <w:b/>
        </w:rPr>
      </w:pPr>
      <w:r w:rsidRPr="00181728">
        <w:rPr>
          <w:b/>
        </w:rPr>
        <w:t>Other</w:t>
      </w:r>
    </w:p>
    <w:p w:rsidR="00181728" w:rsidRPr="00181728" w:rsidRDefault="00181728" w:rsidP="00B924FF">
      <w:pPr>
        <w:pStyle w:val="ListParagraph"/>
        <w:spacing w:after="0"/>
      </w:pPr>
      <w:r w:rsidRPr="00181728">
        <w:t>Austin Community College Course - Com</w:t>
      </w:r>
      <w:r>
        <w:t xml:space="preserve">puter Organization and Machine </w:t>
      </w:r>
    </w:p>
    <w:p w:rsidR="00181728" w:rsidRPr="00181728" w:rsidRDefault="00181728" w:rsidP="00B924FF">
      <w:pPr>
        <w:pStyle w:val="ListParagraph"/>
        <w:spacing w:after="0"/>
      </w:pPr>
      <w:r w:rsidRPr="00181728">
        <w:t>Language (</w:t>
      </w:r>
      <w:r w:rsidR="004E34D0" w:rsidRPr="00181728">
        <w:t>summer</w:t>
      </w:r>
      <w:r w:rsidRPr="00181728">
        <w:t xml:space="preserve"> of 2012) </w:t>
      </w:r>
    </w:p>
    <w:p w:rsidR="00181728" w:rsidRPr="00181728" w:rsidRDefault="00181728" w:rsidP="00B924FF">
      <w:pPr>
        <w:pStyle w:val="ListParagraph"/>
        <w:spacing w:after="0"/>
      </w:pPr>
      <w:r w:rsidRPr="00181728">
        <w:t>University of Texas Alumni weekly Co</w:t>
      </w:r>
      <w:r>
        <w:t xml:space="preserve">mputer Science lessons (2012 - </w:t>
      </w:r>
    </w:p>
    <w:p w:rsidR="00181728" w:rsidRPr="00181728" w:rsidRDefault="00181728" w:rsidP="00B924FF">
      <w:pPr>
        <w:pStyle w:val="ListParagraph"/>
        <w:spacing w:after="0"/>
      </w:pPr>
      <w:r>
        <w:t xml:space="preserve">2014) </w:t>
      </w:r>
    </w:p>
    <w:p w:rsidR="00181728" w:rsidRPr="00181728" w:rsidRDefault="00181728" w:rsidP="00B924FF">
      <w:pPr>
        <w:pStyle w:val="ListParagraph"/>
        <w:spacing w:after="0"/>
      </w:pPr>
      <w:r w:rsidRPr="00181728">
        <w:t xml:space="preserve">Udacity and Coursera online courses, including Theoretical Computer </w:t>
      </w:r>
    </w:p>
    <w:p w:rsidR="00181728" w:rsidRPr="00181728" w:rsidRDefault="00181728" w:rsidP="00B924FF">
      <w:pPr>
        <w:pStyle w:val="ListParagraph"/>
        <w:spacing w:after="0"/>
      </w:pPr>
      <w:r>
        <w:t xml:space="preserve">Science and Calculus </w:t>
      </w:r>
    </w:p>
    <w:p w:rsidR="00181728" w:rsidRPr="00181728" w:rsidRDefault="00181728" w:rsidP="00B924FF">
      <w:pPr>
        <w:pStyle w:val="ListParagraph"/>
        <w:spacing w:after="0"/>
      </w:pPr>
      <w:r w:rsidRPr="00181728">
        <w:t>3D Modeling private Tutorials (2011- 2012)</w:t>
      </w:r>
    </w:p>
    <w:sectPr w:rsidR="00181728" w:rsidRPr="00181728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74D3284"/>
    <w:multiLevelType w:val="hybridMultilevel"/>
    <w:tmpl w:val="5600D60E"/>
    <w:lvl w:ilvl="0" w:tplc="2A5A26E4">
      <w:start w:val="91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28"/>
    <w:rsid w:val="000022EB"/>
    <w:rsid w:val="00075E73"/>
    <w:rsid w:val="000B0EE9"/>
    <w:rsid w:val="0010077D"/>
    <w:rsid w:val="00116379"/>
    <w:rsid w:val="00181728"/>
    <w:rsid w:val="0025418C"/>
    <w:rsid w:val="002911C8"/>
    <w:rsid w:val="00301257"/>
    <w:rsid w:val="00361AFB"/>
    <w:rsid w:val="00374E86"/>
    <w:rsid w:val="003F5303"/>
    <w:rsid w:val="0041118B"/>
    <w:rsid w:val="004E34D0"/>
    <w:rsid w:val="005C5D33"/>
    <w:rsid w:val="006962EF"/>
    <w:rsid w:val="006E2432"/>
    <w:rsid w:val="00790D50"/>
    <w:rsid w:val="007A2F12"/>
    <w:rsid w:val="007D5AB6"/>
    <w:rsid w:val="008E18D5"/>
    <w:rsid w:val="0090731C"/>
    <w:rsid w:val="00907793"/>
    <w:rsid w:val="009548CA"/>
    <w:rsid w:val="00987217"/>
    <w:rsid w:val="00A07D6A"/>
    <w:rsid w:val="00A84E65"/>
    <w:rsid w:val="00AC26FD"/>
    <w:rsid w:val="00AF1168"/>
    <w:rsid w:val="00B54803"/>
    <w:rsid w:val="00B924FF"/>
    <w:rsid w:val="00C069B4"/>
    <w:rsid w:val="00C302EE"/>
    <w:rsid w:val="00C4452F"/>
    <w:rsid w:val="00C55F0B"/>
    <w:rsid w:val="00CD22BE"/>
    <w:rsid w:val="00D449BA"/>
    <w:rsid w:val="00D4662D"/>
    <w:rsid w:val="00D720EA"/>
    <w:rsid w:val="00D97489"/>
    <w:rsid w:val="00DE7766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5B26D7-6C6F-45B1-B1F8-34CF683F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kod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30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Marskod</dc:creator>
  <cp:keywords/>
  <cp:lastModifiedBy>Marskod</cp:lastModifiedBy>
  <cp:revision>3</cp:revision>
  <cp:lastPrinted>2004-03-09T22:36:00Z</cp:lastPrinted>
  <dcterms:created xsi:type="dcterms:W3CDTF">2015-08-16T17:15:00Z</dcterms:created>
  <dcterms:modified xsi:type="dcterms:W3CDTF">2015-08-18T21:42:00Z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